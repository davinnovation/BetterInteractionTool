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4C" w:rsidRDefault="007F664C" w:rsidP="007F664C">
      <w:pPr>
        <w:pStyle w:val="a3"/>
        <w:rPr>
          <w:lang w:val="ko-KR"/>
        </w:rPr>
      </w:pPr>
      <w:r>
        <w:rPr>
          <w:rFonts w:hint="eastAsia"/>
          <w:lang w:val="ko-KR"/>
        </w:rPr>
        <w:t>Better Interaction Tool for Windows</w:t>
      </w:r>
    </w:p>
    <w:p w:rsidR="007F664C" w:rsidRDefault="007F664C" w:rsidP="007F664C">
      <w:pPr>
        <w:jc w:val="right"/>
        <w:rPr>
          <w:lang w:val="ko-KR"/>
        </w:rPr>
      </w:pPr>
      <w:proofErr w:type="gramStart"/>
      <w:r>
        <w:rPr>
          <w:rFonts w:hint="eastAsia"/>
          <w:lang w:val="ko-KR"/>
        </w:rPr>
        <w:t xml:space="preserve">지도교수 </w:t>
      </w:r>
      <w:r>
        <w:rPr>
          <w:lang w:val="ko-KR"/>
        </w:rPr>
        <w:t>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변 </w:t>
      </w:r>
      <w:proofErr w:type="spellStart"/>
      <w:r>
        <w:rPr>
          <w:rFonts w:hint="eastAsia"/>
          <w:lang w:val="ko-KR"/>
        </w:rPr>
        <w:t>혜</w:t>
      </w:r>
      <w:proofErr w:type="spellEnd"/>
      <w:r>
        <w:rPr>
          <w:rFonts w:hint="eastAsia"/>
          <w:lang w:val="ko-KR"/>
        </w:rPr>
        <w:t xml:space="preserve"> 란 교수님</w:t>
      </w:r>
    </w:p>
    <w:p w:rsidR="007F664C" w:rsidRDefault="007F664C" w:rsidP="007F664C">
      <w:pPr>
        <w:jc w:val="right"/>
        <w:rPr>
          <w:lang w:val="ko-KR"/>
        </w:rPr>
      </w:pPr>
      <w:proofErr w:type="gramStart"/>
      <w:r>
        <w:rPr>
          <w:rFonts w:hint="eastAsia"/>
          <w:lang w:val="ko-KR"/>
        </w:rPr>
        <w:t>지도조교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홍 용 원 조교님</w:t>
      </w:r>
    </w:p>
    <w:p w:rsidR="007F664C" w:rsidRPr="007F664C" w:rsidRDefault="007F664C" w:rsidP="007F664C">
      <w:pPr>
        <w:jc w:val="right"/>
        <w:rPr>
          <w:rFonts w:hint="eastAsia"/>
          <w:lang w:val="ko-KR"/>
        </w:rPr>
      </w:pPr>
      <w:r>
        <w:rPr>
          <w:rFonts w:hint="eastAsia"/>
          <w:lang w:val="ko-KR"/>
        </w:rPr>
        <w:t>Team: 이중전공</w:t>
      </w:r>
      <w:bookmarkStart w:id="0" w:name="_GoBack"/>
      <w:bookmarkEnd w:id="0"/>
    </w:p>
    <w:p w:rsidR="00A87BE1" w:rsidRDefault="00EF22DD">
      <w:pPr>
        <w:pStyle w:val="1"/>
      </w:pPr>
      <w:r>
        <w:rPr>
          <w:lang w:val="ko-KR"/>
        </w:rPr>
        <w:t>제목</w:t>
      </w:r>
    </w:p>
    <w:p w:rsidR="00A87BE1" w:rsidRDefault="00EF22DD">
      <w:r>
        <w:rPr>
          <w:lang w:val="ko-KR"/>
        </w:rPr>
        <w:t>이 디자인을 활용하려면 간단히 [홈] 탭에서 [스타일] 갤러리를 사용하세요. 제목 스타일을 사용하여 제목의 서식을 지정하거나 강조 및 강한 인용과 같은 다른 스타일을 사용하여 중요한 텍스트를 강조할 수 있습니다. 이러한 스타일로 서식을 지정하여 멋지게 디자인하고 아이디어를 나누는 데 사용해 보세요.</w:t>
      </w:r>
    </w:p>
    <w:p w:rsidR="00A87BE1" w:rsidRDefault="00EF22DD">
      <w:r>
        <w:rPr>
          <w:lang w:val="ko-KR"/>
        </w:rPr>
        <w:t>지금 바로 시작해 보세요.</w:t>
      </w:r>
    </w:p>
    <w:sectPr w:rsidR="00A87B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4C"/>
    <w:rsid w:val="007F664C"/>
    <w:rsid w:val="00A87BE1"/>
    <w:rsid w:val="00E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D4399-9F28-4261-9EA3-1A204B5E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F22D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2DD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22DD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2DD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baek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12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jakebaek</dc:creator>
  <cp:keywords/>
  <cp:lastModifiedBy>백경오</cp:lastModifiedBy>
  <cp:revision>1</cp:revision>
  <dcterms:created xsi:type="dcterms:W3CDTF">2015-04-02T12:36:00Z</dcterms:created>
  <dcterms:modified xsi:type="dcterms:W3CDTF">2015-04-02T12:48:00Z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